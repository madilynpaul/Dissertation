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1481" w14:textId="76159804" w:rsidR="009C7558" w:rsidRDefault="00451C00">
      <w:pPr>
        <w:pStyle w:val="Name"/>
      </w:pPr>
      <w:r>
        <w:t>Madilyn Paul</w:t>
      </w:r>
    </w:p>
    <w:p w14:paraId="63534B97" w14:textId="0054A2E2" w:rsidR="009C7558" w:rsidRDefault="00451C00">
      <w:pPr>
        <w:pStyle w:val="ContactInfo"/>
      </w:pPr>
      <w:r>
        <w:t>5668 W Bloom St. Boise, ID, 83703</w:t>
      </w:r>
      <w:proofErr w:type="gramStart"/>
      <w:r>
        <w:t>|(</w:t>
      </w:r>
      <w:proofErr w:type="gramEnd"/>
      <w:r>
        <w:t>509)</w:t>
      </w:r>
      <w:r w:rsidRPr="006508B5">
        <w:t>941-7442|madilynpaul@u.boisestate.edu</w:t>
      </w:r>
    </w:p>
    <w:p w14:paraId="4556825C" w14:textId="314AF77B" w:rsidR="00451C00" w:rsidRDefault="00451C00">
      <w:pPr>
        <w:pStyle w:val="ContactInfo"/>
      </w:pPr>
      <w:proofErr w:type="spellStart"/>
      <w:r>
        <w:t>Linkedin</w:t>
      </w:r>
      <w:proofErr w:type="spellEnd"/>
      <w:r>
        <w:t>: linkedin.com/in/</w:t>
      </w:r>
      <w:proofErr w:type="spellStart"/>
      <w:r>
        <w:t>madilynpaul</w:t>
      </w:r>
      <w:proofErr w:type="spellEnd"/>
    </w:p>
    <w:p w14:paraId="0D87B893" w14:textId="77777777" w:rsidR="009C7558" w:rsidRDefault="00000000">
      <w:pPr>
        <w:pStyle w:val="Heading1"/>
      </w:pPr>
      <w:sdt>
        <w:sdtPr>
          <w:id w:val="-819804518"/>
          <w:placeholder>
            <w:docPart w:val="0DA61178EEB90F4BBFCCF946624279AC"/>
          </w:placeholder>
          <w:temporary/>
          <w:showingPlcHdr/>
          <w15:appearance w15:val="hidden"/>
        </w:sdtPr>
        <w:sdtContent>
          <w:r>
            <w:t>Skills Summary</w:t>
          </w:r>
        </w:sdtContent>
      </w:sdt>
    </w:p>
    <w:p w14:paraId="2AC09547" w14:textId="7DB94147" w:rsidR="009C7558" w:rsidRDefault="00451C00">
      <w:pPr>
        <w:spacing w:after="180"/>
      </w:pPr>
      <w:r>
        <w:t>Molecular Dynamics, Density Functional Theory, Data Analysis, Python, Coding, Debugging</w:t>
      </w:r>
    </w:p>
    <w:p w14:paraId="392B8F46" w14:textId="77777777" w:rsidR="009C7558" w:rsidRDefault="00000000">
      <w:pPr>
        <w:pStyle w:val="Heading1"/>
      </w:pPr>
      <w:sdt>
        <w:sdtPr>
          <w:id w:val="-1150367223"/>
          <w:placeholder>
            <w:docPart w:val="0099BE8B454F094DA769BD3DC60B5542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57243909" w14:textId="0E28A547" w:rsidR="009C7558" w:rsidRDefault="00451C00">
      <w:pPr>
        <w:pStyle w:val="Heading2"/>
      </w:pPr>
      <w:r>
        <w:t xml:space="preserve">PhD in Materials Science and Engineering </w:t>
      </w:r>
    </w:p>
    <w:p w14:paraId="23ACE87C" w14:textId="4A2D6674" w:rsidR="009C7558" w:rsidRDefault="00451C00">
      <w:r>
        <w:t xml:space="preserve">Research Area: Molecular Dynamics of </w:t>
      </w:r>
      <w:r w:rsidRPr="00451C00">
        <w:t>Complex Conjugated Copolymers</w:t>
      </w:r>
    </w:p>
    <w:p w14:paraId="4FEB17D8" w14:textId="232CD02A" w:rsidR="00451C00" w:rsidRDefault="00451C00">
      <w:r>
        <w:t xml:space="preserve">Dissertation: </w:t>
      </w:r>
      <w:r w:rsidRPr="00451C00">
        <w:t>Screening of Complex Conjugated Copolymers for Organic Photovoltaics by Molecular Dynamics</w:t>
      </w:r>
    </w:p>
    <w:p w14:paraId="042E64AA" w14:textId="677055ED" w:rsidR="00451C00" w:rsidRDefault="00451C00">
      <w:r>
        <w:t>Supervisor: Prof. Eric Jankowski</w:t>
      </w:r>
    </w:p>
    <w:p w14:paraId="1AC81C12" w14:textId="391E4C80" w:rsidR="00451C00" w:rsidRDefault="007466CB" w:rsidP="00451C00">
      <w:pPr>
        <w:pStyle w:val="Heading2"/>
      </w:pPr>
      <w:r>
        <w:t xml:space="preserve">BS in Chemistry </w:t>
      </w:r>
    </w:p>
    <w:p w14:paraId="22F4C238" w14:textId="35192891" w:rsidR="007466CB" w:rsidRDefault="007466CB" w:rsidP="007466CB">
      <w:r>
        <w:t>Emphasis in Biochemistry</w:t>
      </w:r>
    </w:p>
    <w:p w14:paraId="31C5FE96" w14:textId="434833C3" w:rsidR="007466CB" w:rsidRPr="007466CB" w:rsidRDefault="007466CB" w:rsidP="007466CB">
      <w:r>
        <w:t xml:space="preserve">Minor in Applied Mathematics </w:t>
      </w:r>
    </w:p>
    <w:p w14:paraId="09E9A952" w14:textId="64E4A4C4" w:rsidR="00451C00" w:rsidRDefault="00451C00" w:rsidP="00451C00">
      <w:pPr>
        <w:tabs>
          <w:tab w:val="center" w:pos="4997"/>
        </w:tabs>
      </w:pPr>
      <w:r>
        <w:t xml:space="preserve">Research Area: </w:t>
      </w:r>
      <w:r>
        <w:t xml:space="preserve">Density Functional Theory of Pharmaceuticals </w:t>
      </w:r>
    </w:p>
    <w:p w14:paraId="64116CE7" w14:textId="0B96AC29" w:rsidR="00451C00" w:rsidRPr="00451C00" w:rsidRDefault="00451C00" w:rsidP="00451C00">
      <w:pPr>
        <w:rPr>
          <w:b/>
          <w:u w:val="single"/>
        </w:rPr>
      </w:pPr>
      <w:r>
        <w:t>Thesis</w:t>
      </w:r>
      <w:r>
        <w:t xml:space="preserve">: </w:t>
      </w:r>
      <w:r w:rsidRPr="00451C00">
        <w:rPr>
          <w:bCs/>
        </w:rPr>
        <w:t xml:space="preserve">Crystal Disorder vs. True Polymorphic Phase Transitions in Crystalline Pharmaceuticals: </w:t>
      </w:r>
      <w:proofErr w:type="gramStart"/>
      <w:r w:rsidRPr="00451C00">
        <w:rPr>
          <w:bCs/>
        </w:rPr>
        <w:t>a</w:t>
      </w:r>
      <w:proofErr w:type="gramEnd"/>
      <w:r w:rsidRPr="00451C00">
        <w:rPr>
          <w:bCs/>
        </w:rPr>
        <w:t xml:space="preserve"> Solid-State DFT Study of Barbituric Acid Dihydrate</w:t>
      </w:r>
    </w:p>
    <w:p w14:paraId="1A2BBB96" w14:textId="4CAC1E4A" w:rsidR="00451C00" w:rsidRDefault="00451C00">
      <w:r>
        <w:t xml:space="preserve">Supervisor: Prof. </w:t>
      </w:r>
      <w:r>
        <w:t>Matthew King</w:t>
      </w:r>
    </w:p>
    <w:p w14:paraId="3B5FAB33" w14:textId="77777777" w:rsidR="009C7558" w:rsidRDefault="00000000">
      <w:pPr>
        <w:pStyle w:val="Heading1"/>
      </w:pPr>
      <w:sdt>
        <w:sdtPr>
          <w:id w:val="617349259"/>
          <w:placeholder>
            <w:docPart w:val="EE039FE589390E4A89B821EF3214691E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6037884F" w14:textId="6B7887F9" w:rsidR="009C7558" w:rsidRDefault="00451C00">
      <w:pPr>
        <w:pStyle w:val="Heading2"/>
      </w:pPr>
      <w:r>
        <w:t>Boise State University</w:t>
      </w:r>
    </w:p>
    <w:p w14:paraId="4D753529" w14:textId="0D4E6EC9" w:rsidR="009C7558" w:rsidRDefault="00451C00">
      <w:pPr>
        <w:pStyle w:val="Heading3"/>
      </w:pPr>
      <w:r>
        <w:t>Graduate Assistant</w:t>
      </w:r>
      <w:r w:rsidR="00B82C2D">
        <w:t xml:space="preserve"> – Micron School of Materials Science and Engineering</w:t>
      </w:r>
    </w:p>
    <w:p w14:paraId="01A9528C" w14:textId="70A8AF50" w:rsidR="006508B5" w:rsidRPr="006508B5" w:rsidRDefault="006508B5" w:rsidP="006508B5">
      <w:pPr>
        <w:pStyle w:val="ListParagraph"/>
        <w:numPr>
          <w:ilvl w:val="0"/>
          <w:numId w:val="11"/>
        </w:numPr>
      </w:pPr>
    </w:p>
    <w:p w14:paraId="24854667" w14:textId="6DE6ECD6" w:rsidR="009C7558" w:rsidRDefault="00451C00">
      <w:r>
        <w:t xml:space="preserve">Teaching Assistant </w:t>
      </w:r>
      <w:r w:rsidR="00B82C2D">
        <w:t xml:space="preserve">– Physical Chemistry, Introduction to Materials Science </w:t>
      </w:r>
    </w:p>
    <w:p w14:paraId="0DB0DA2A" w14:textId="77777777" w:rsidR="00451C00" w:rsidRDefault="00451C00" w:rsidP="00451C00">
      <w:pPr>
        <w:pStyle w:val="Heading2"/>
      </w:pPr>
      <w:r>
        <w:t>Boise State University</w:t>
      </w:r>
    </w:p>
    <w:p w14:paraId="54AE354E" w14:textId="093C948E" w:rsidR="00451C00" w:rsidRDefault="00451C00" w:rsidP="00451C00">
      <w:pPr>
        <w:pStyle w:val="Heading3"/>
      </w:pPr>
      <w:r>
        <w:t>Learning Assistant Mentor</w:t>
      </w:r>
    </w:p>
    <w:p w14:paraId="737FA1F6" w14:textId="2E6627AC" w:rsidR="00451C00" w:rsidRDefault="00451C00">
      <w:r>
        <w:t xml:space="preserve">Managing students </w:t>
      </w:r>
    </w:p>
    <w:p w14:paraId="69E4BECE" w14:textId="74FF8FCB" w:rsidR="00B82C2D" w:rsidRDefault="00B82C2D">
      <w:pPr>
        <w:rPr>
          <w:i/>
          <w:iCs/>
        </w:rPr>
      </w:pPr>
      <w:r w:rsidRPr="00B82C2D">
        <w:rPr>
          <w:i/>
          <w:iCs/>
        </w:rPr>
        <w:t>Learning Assistant</w:t>
      </w:r>
      <w:r w:rsidRPr="00B82C2D">
        <w:rPr>
          <w:i/>
          <w:iCs/>
        </w:rPr>
        <w:t xml:space="preserve"> </w:t>
      </w:r>
      <w:r>
        <w:rPr>
          <w:i/>
          <w:iCs/>
        </w:rPr>
        <w:t>– Calculus I, II and III</w:t>
      </w:r>
    </w:p>
    <w:p w14:paraId="33F2AADA" w14:textId="77777777" w:rsidR="00B82C2D" w:rsidRDefault="00B82C2D" w:rsidP="00B82C2D">
      <w:pPr>
        <w:pStyle w:val="Heading2"/>
      </w:pPr>
      <w:r>
        <w:lastRenderedPageBreak/>
        <w:t>Boise State University</w:t>
      </w:r>
    </w:p>
    <w:p w14:paraId="0A9FEA78" w14:textId="35FACF8D" w:rsidR="00B82C2D" w:rsidRPr="00B82C2D" w:rsidRDefault="00B82C2D">
      <w:pPr>
        <w:rPr>
          <w:i/>
          <w:iCs/>
        </w:rPr>
      </w:pPr>
      <w:r w:rsidRPr="00B82C2D">
        <w:rPr>
          <w:i/>
          <w:iCs/>
        </w:rPr>
        <w:t>L</w:t>
      </w:r>
      <w:r>
        <w:rPr>
          <w:i/>
          <w:iCs/>
        </w:rPr>
        <w:t xml:space="preserve">aboratory Instructor – Introduction to Chemistry </w:t>
      </w:r>
    </w:p>
    <w:p w14:paraId="27EAB576" w14:textId="77777777" w:rsidR="009C7558" w:rsidRDefault="00000000">
      <w:pPr>
        <w:pStyle w:val="Heading1"/>
      </w:pPr>
      <w:sdt>
        <w:sdtPr>
          <w:id w:val="250401295"/>
          <w:placeholder>
            <w:docPart w:val="B02CF0229787924A97B9AD68732D21E6"/>
          </w:placeholder>
          <w:temporary/>
          <w:showingPlcHdr/>
          <w15:appearance w15:val="hidden"/>
        </w:sdtPr>
        <w:sdtContent>
          <w:r>
            <w:t>Awards and Acknowledgements</w:t>
          </w:r>
        </w:sdtContent>
      </w:sdt>
    </w:p>
    <w:p w14:paraId="711EABCD" w14:textId="04683FD9" w:rsidR="00451C00" w:rsidRDefault="00451C00" w:rsidP="00451C00">
      <w:pPr>
        <w:pStyle w:val="Heading2"/>
      </w:pPr>
      <w:r>
        <w:t>Story Collider Fellow</w:t>
      </w:r>
    </w:p>
    <w:p w14:paraId="40B1D521" w14:textId="77777777" w:rsidR="00451C00" w:rsidRDefault="00451C00" w:rsidP="00451C00">
      <w:r>
        <w:t xml:space="preserve">Participant </w:t>
      </w:r>
    </w:p>
    <w:p w14:paraId="717BA1F2" w14:textId="2F00C517" w:rsidR="00451C00" w:rsidRDefault="00451C00" w:rsidP="00451C00">
      <w:pPr>
        <w:pStyle w:val="Heading1"/>
      </w:pPr>
      <w:r>
        <w:t>Research Presentations</w:t>
      </w:r>
    </w:p>
    <w:p w14:paraId="711F1B93" w14:textId="310DDBAA" w:rsidR="00451C00" w:rsidRDefault="00451C00" w:rsidP="00451C00">
      <w:pPr>
        <w:pStyle w:val="Heading2"/>
      </w:pPr>
      <w:proofErr w:type="spellStart"/>
      <w:r>
        <w:t>AIChE</w:t>
      </w:r>
      <w:proofErr w:type="spellEnd"/>
    </w:p>
    <w:p w14:paraId="57D713CA" w14:textId="2EDD3AC5" w:rsidR="00451C00" w:rsidRPr="00451C00" w:rsidRDefault="00451C00" w:rsidP="00451C00">
      <w:r>
        <w:t xml:space="preserve">Presentation Title: </w:t>
      </w:r>
      <w:r w:rsidRPr="00451C00">
        <w:t>Reproducible workflows for parameterizing and simulating models of complex conjugated copolymers for organic photovoltaics</w:t>
      </w:r>
    </w:p>
    <w:p w14:paraId="5911AE09" w14:textId="77777777" w:rsidR="00451C00" w:rsidRDefault="00451C00" w:rsidP="00451C00">
      <w:pPr>
        <w:pStyle w:val="Heading2"/>
      </w:pPr>
      <w:r>
        <w:t>Three Minute Thesis</w:t>
      </w:r>
    </w:p>
    <w:p w14:paraId="359CCDA8" w14:textId="5B8A6BCA" w:rsidR="00451C00" w:rsidRDefault="00451C00" w:rsidP="00451C00">
      <w:r>
        <w:t xml:space="preserve">Presentation Title: </w:t>
      </w:r>
      <w:r>
        <w:t>Using computers to investigate materials that can generate power sustainably and</w:t>
      </w:r>
      <w:r>
        <w:t xml:space="preserve"> </w:t>
      </w:r>
      <w:r>
        <w:t>inexpensively.</w:t>
      </w:r>
    </w:p>
    <w:p w14:paraId="38B0FC9D" w14:textId="60EF3EB7" w:rsidR="00451C00" w:rsidRDefault="00451C00" w:rsidP="00451C00">
      <w:pPr>
        <w:pStyle w:val="Heading2"/>
      </w:pPr>
      <w:r>
        <w:t>Boise State Graduate Student Showcase</w:t>
      </w:r>
    </w:p>
    <w:p w14:paraId="78D7F5DD" w14:textId="1EA637DE" w:rsidR="00451C00" w:rsidRDefault="00451C00" w:rsidP="00451C00">
      <w:r>
        <w:t xml:space="preserve">Presentation Title: </w:t>
      </w:r>
      <w:r w:rsidRPr="00451C00">
        <w:t xml:space="preserve">The Analysis of Crystalline Disorder in </w:t>
      </w:r>
      <w:proofErr w:type="spellStart"/>
      <w:r w:rsidRPr="00451C00">
        <w:t>Violuric</w:t>
      </w:r>
      <w:proofErr w:type="spellEnd"/>
      <w:r w:rsidRPr="00451C00">
        <w:t xml:space="preserve"> Acid Monohydrate</w:t>
      </w:r>
    </w:p>
    <w:p w14:paraId="0B53B2BA" w14:textId="3176F1E2" w:rsidR="00451C00" w:rsidRDefault="00451C00" w:rsidP="00451C00">
      <w:pPr>
        <w:pStyle w:val="Heading2"/>
      </w:pPr>
      <w:r>
        <w:t xml:space="preserve">ACS Conference </w:t>
      </w:r>
    </w:p>
    <w:p w14:paraId="24FC4464" w14:textId="435EFF30" w:rsidR="00451C00" w:rsidRDefault="00451C00" w:rsidP="00451C00">
      <w:r>
        <w:t xml:space="preserve">Presentation Title: </w:t>
      </w:r>
      <w:r w:rsidRPr="00451C00">
        <w:t>Methionine 234 Participates in Orientating Substrate Catalysis by Human Carbonyl Reductase I</w:t>
      </w:r>
    </w:p>
    <w:p w14:paraId="48C1BA57" w14:textId="4D259D89" w:rsidR="006508B5" w:rsidRDefault="006508B5" w:rsidP="006508B5">
      <w:pPr>
        <w:pStyle w:val="Heading1"/>
      </w:pPr>
      <w:r>
        <w:t>Publications</w:t>
      </w:r>
    </w:p>
    <w:p w14:paraId="1B92F254" w14:textId="77777777" w:rsidR="006508B5" w:rsidRDefault="006508B5" w:rsidP="006508B5">
      <w:r>
        <w:t>Madilyn E. Paul, Thiago H. da Silva, and Matthew D. King. True polymorphic</w:t>
      </w:r>
    </w:p>
    <w:p w14:paraId="6F673989" w14:textId="77777777" w:rsidR="006508B5" w:rsidRDefault="006508B5" w:rsidP="006508B5">
      <w:r>
        <w:t>phase transition or dynamic crystal disorder? an investigation into the unusual</w:t>
      </w:r>
    </w:p>
    <w:p w14:paraId="70947B86" w14:textId="52BF345F" w:rsidR="00451C00" w:rsidRDefault="006508B5" w:rsidP="00451C00">
      <w:r>
        <w:t>phase behavior of barbituric acid dihydrate. 19(8):4745–4753.</w:t>
      </w:r>
    </w:p>
    <w:p w14:paraId="661B077A" w14:textId="77777777" w:rsidR="006508B5" w:rsidRDefault="006508B5" w:rsidP="00451C00"/>
    <w:p w14:paraId="46A4BB44" w14:textId="77777777" w:rsidR="00451C00" w:rsidRDefault="00451C00" w:rsidP="00451C00"/>
    <w:p w14:paraId="2DB0C267" w14:textId="77777777" w:rsidR="00451C00" w:rsidRDefault="00451C00"/>
    <w:p w14:paraId="27E90454" w14:textId="77777777" w:rsidR="00451C00" w:rsidRDefault="00451C00"/>
    <w:sectPr w:rsidR="00451C00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E573" w14:textId="77777777" w:rsidR="0079073C" w:rsidRDefault="0079073C">
      <w:pPr>
        <w:spacing w:after="0" w:line="240" w:lineRule="auto"/>
      </w:pPr>
      <w:r>
        <w:separator/>
      </w:r>
    </w:p>
  </w:endnote>
  <w:endnote w:type="continuationSeparator" w:id="0">
    <w:p w14:paraId="2B9772C3" w14:textId="77777777" w:rsidR="0079073C" w:rsidRDefault="0079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4CFC4" w14:textId="77777777" w:rsidR="009C755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82F3" w14:textId="77777777" w:rsidR="0079073C" w:rsidRDefault="0079073C">
      <w:pPr>
        <w:spacing w:after="0" w:line="240" w:lineRule="auto"/>
      </w:pPr>
      <w:r>
        <w:separator/>
      </w:r>
    </w:p>
  </w:footnote>
  <w:footnote w:type="continuationSeparator" w:id="0">
    <w:p w14:paraId="51A32A49" w14:textId="77777777" w:rsidR="0079073C" w:rsidRDefault="00790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1406" w14:textId="77777777" w:rsidR="009C7558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E8FFF8" wp14:editId="45B0ACD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662EB2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F5F1" w14:textId="77777777" w:rsidR="009C7558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5E40648" wp14:editId="37D1BE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ACEE9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A05351"/>
    <w:multiLevelType w:val="hybridMultilevel"/>
    <w:tmpl w:val="120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18836">
    <w:abstractNumId w:val="9"/>
  </w:num>
  <w:num w:numId="2" w16cid:durableId="1540166978">
    <w:abstractNumId w:val="7"/>
  </w:num>
  <w:num w:numId="3" w16cid:durableId="852569967">
    <w:abstractNumId w:val="6"/>
  </w:num>
  <w:num w:numId="4" w16cid:durableId="697777478">
    <w:abstractNumId w:val="5"/>
  </w:num>
  <w:num w:numId="5" w16cid:durableId="2104261518">
    <w:abstractNumId w:val="4"/>
  </w:num>
  <w:num w:numId="6" w16cid:durableId="1474367157">
    <w:abstractNumId w:val="8"/>
  </w:num>
  <w:num w:numId="7" w16cid:durableId="1443693671">
    <w:abstractNumId w:val="3"/>
  </w:num>
  <w:num w:numId="8" w16cid:durableId="760295894">
    <w:abstractNumId w:val="2"/>
  </w:num>
  <w:num w:numId="9" w16cid:durableId="821699817">
    <w:abstractNumId w:val="1"/>
  </w:num>
  <w:num w:numId="10" w16cid:durableId="513962667">
    <w:abstractNumId w:val="0"/>
  </w:num>
  <w:num w:numId="11" w16cid:durableId="292828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00"/>
    <w:rsid w:val="00451C00"/>
    <w:rsid w:val="006508B5"/>
    <w:rsid w:val="007466CB"/>
    <w:rsid w:val="0079073C"/>
    <w:rsid w:val="009C7558"/>
    <w:rsid w:val="00B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936F8"/>
  <w15:chartTrackingRefBased/>
  <w15:docId w15:val="{7189D07E-C349-504B-B7A7-20B8614A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51C00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C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1C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dilyn/Library/Containers/com.microsoft.Word/Data/Library/Application%20Support/Microsoft/Office/16.0/DTS/en-US%7b7A9872F5-02B3-794D-B013-4B74A234D49B%7d/%7bAEF30568-7791-B94A-B078-E8C7636402F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A61178EEB90F4BBFCCF94662427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2BF9-9873-A741-916E-C3CF8C5A0D66}"/>
      </w:docPartPr>
      <w:docPartBody>
        <w:p w:rsidR="00000000" w:rsidRDefault="00000000">
          <w:pPr>
            <w:pStyle w:val="0DA61178EEB90F4BBFCCF946624279AC"/>
          </w:pPr>
          <w:r>
            <w:t>Skills Summary</w:t>
          </w:r>
        </w:p>
      </w:docPartBody>
    </w:docPart>
    <w:docPart>
      <w:docPartPr>
        <w:name w:val="0099BE8B454F094DA769BD3DC60B5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915AA-362F-1C49-9C30-250213CD8563}"/>
      </w:docPartPr>
      <w:docPartBody>
        <w:p w:rsidR="00000000" w:rsidRDefault="00000000">
          <w:pPr>
            <w:pStyle w:val="0099BE8B454F094DA769BD3DC60B5542"/>
          </w:pPr>
          <w:r>
            <w:t>Education</w:t>
          </w:r>
        </w:p>
      </w:docPartBody>
    </w:docPart>
    <w:docPart>
      <w:docPartPr>
        <w:name w:val="EE039FE589390E4A89B821EF32146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08AA7-86BD-684E-87B8-13168C0B1E8B}"/>
      </w:docPartPr>
      <w:docPartBody>
        <w:p w:rsidR="00000000" w:rsidRDefault="00000000">
          <w:pPr>
            <w:pStyle w:val="EE039FE589390E4A89B821EF3214691E"/>
          </w:pPr>
          <w:r>
            <w:t>Experience</w:t>
          </w:r>
        </w:p>
      </w:docPartBody>
    </w:docPart>
    <w:docPart>
      <w:docPartPr>
        <w:name w:val="B02CF0229787924A97B9AD68732D2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28C0E-8592-9748-BC0F-5F365FD63614}"/>
      </w:docPartPr>
      <w:docPartBody>
        <w:p w:rsidR="00000000" w:rsidRDefault="00000000">
          <w:pPr>
            <w:pStyle w:val="B02CF0229787924A97B9AD68732D21E6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A"/>
    <w:rsid w:val="00894C55"/>
    <w:rsid w:val="00A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FDEE4DF35ECF4E982780EB2B34B5F9">
    <w:name w:val="2AFDEE4DF35ECF4E982780EB2B34B5F9"/>
  </w:style>
  <w:style w:type="paragraph" w:customStyle="1" w:styleId="6A8074CEF01DA141BEC095EEC2BFF645">
    <w:name w:val="6A8074CEF01DA141BEC095EEC2BFF645"/>
  </w:style>
  <w:style w:type="paragraph" w:customStyle="1" w:styleId="0DA61178EEB90F4BBFCCF946624279AC">
    <w:name w:val="0DA61178EEB90F4BBFCCF946624279AC"/>
  </w:style>
  <w:style w:type="paragraph" w:customStyle="1" w:styleId="E5107B2F8B2DE043A09852C75730A5D0">
    <w:name w:val="E5107B2F8B2DE043A09852C75730A5D0"/>
  </w:style>
  <w:style w:type="paragraph" w:customStyle="1" w:styleId="0099BE8B454F094DA769BD3DC60B5542">
    <w:name w:val="0099BE8B454F094DA769BD3DC60B5542"/>
  </w:style>
  <w:style w:type="paragraph" w:customStyle="1" w:styleId="5C7EC16013667F47BCA089110DE1915E">
    <w:name w:val="5C7EC16013667F47BCA089110DE1915E"/>
  </w:style>
  <w:style w:type="paragraph" w:customStyle="1" w:styleId="1AB523021CC16D4782CF10DE1F1B654A">
    <w:name w:val="1AB523021CC16D4782CF10DE1F1B654A"/>
  </w:style>
  <w:style w:type="paragraph" w:customStyle="1" w:styleId="EE039FE589390E4A89B821EF3214691E">
    <w:name w:val="EE039FE589390E4A89B821EF3214691E"/>
  </w:style>
  <w:style w:type="paragraph" w:customStyle="1" w:styleId="F63F0260EAE9B6449EAEB5BDC7B403FF">
    <w:name w:val="F63F0260EAE9B6449EAEB5BDC7B403FF"/>
  </w:style>
  <w:style w:type="paragraph" w:customStyle="1" w:styleId="5F1D112E68BE2E4AB9D6EE251953196E">
    <w:name w:val="5F1D112E68BE2E4AB9D6EE251953196E"/>
  </w:style>
  <w:style w:type="paragraph" w:customStyle="1" w:styleId="D741F429A7B70642887EDDA405D3DE32">
    <w:name w:val="D741F429A7B70642887EDDA405D3DE32"/>
  </w:style>
  <w:style w:type="paragraph" w:customStyle="1" w:styleId="B02CF0229787924A97B9AD68732D21E6">
    <w:name w:val="B02CF0229787924A97B9AD68732D21E6"/>
  </w:style>
  <w:style w:type="paragraph" w:customStyle="1" w:styleId="5EA7EB27BBEA034E8AFE5E477337B8B8">
    <w:name w:val="5EA7EB27BBEA034E8AFE5E477337B8B8"/>
  </w:style>
  <w:style w:type="paragraph" w:customStyle="1" w:styleId="CBF83A737B67704D895BAB6B53D545AD">
    <w:name w:val="CBF83A737B67704D895BAB6B53D545AD"/>
  </w:style>
  <w:style w:type="paragraph" w:customStyle="1" w:styleId="46F3B933CDEC164882FAF5A1E9C69EAD">
    <w:name w:val="46F3B933CDEC164882FAF5A1E9C69EAD"/>
    <w:rsid w:val="00A2681A"/>
  </w:style>
  <w:style w:type="paragraph" w:customStyle="1" w:styleId="8BD8C0364D97EA4882F5857DA31FCE9F">
    <w:name w:val="8BD8C0364D97EA4882F5857DA31FCE9F"/>
    <w:rsid w:val="00A2681A"/>
  </w:style>
  <w:style w:type="paragraph" w:customStyle="1" w:styleId="F4D23E36A42A4C48995AA500E43BCF27">
    <w:name w:val="F4D23E36A42A4C48995AA500E43BCF27"/>
    <w:rsid w:val="00A26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Madilyn</dc:creator>
  <cp:keywords/>
  <dc:description/>
  <cp:lastModifiedBy>Madilyn</cp:lastModifiedBy>
  <cp:revision>4</cp:revision>
  <dcterms:created xsi:type="dcterms:W3CDTF">2024-09-26T02:05:00Z</dcterms:created>
  <dcterms:modified xsi:type="dcterms:W3CDTF">2024-09-26T16:32:00Z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